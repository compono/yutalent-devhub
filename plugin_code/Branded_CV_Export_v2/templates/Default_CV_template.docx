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5C" w:rsidRDefault="00FB7A40" w:rsidP="00FB7A40">
      <w:pPr>
        <w:pStyle w:val="1"/>
      </w:pPr>
      <w:r>
        <w:t>This is our default template</w:t>
      </w:r>
    </w:p>
    <w:p w:rsidR="00FB7A40" w:rsidRDefault="00FB7A40" w:rsidP="00FB7A40"/>
    <w:p w:rsidR="00FB7A40" w:rsidRDefault="00FB7A40" w:rsidP="00FB7A40">
      <w:pPr>
        <w:pStyle w:val="2"/>
      </w:pPr>
      <w:r>
        <w:t>Summary</w:t>
      </w:r>
    </w:p>
    <w:p w:rsidR="00FB7A40" w:rsidRDefault="00A70011" w:rsidP="00FB7A40">
      <w:fldSimple w:instr=" MERGEFIELD  summary  \* MERGEFORMAT ">
        <w:r>
          <w:rPr>
            <w:noProof/>
          </w:rPr>
          <w:t>«summary»</w:t>
        </w:r>
      </w:fldSimple>
    </w:p>
    <w:p w:rsidR="00FB7A40" w:rsidRPr="00A70011" w:rsidRDefault="00FB7A40" w:rsidP="00FB7A40"/>
    <w:p w:rsidR="00FB7A40" w:rsidRDefault="00FB7A40" w:rsidP="00FB7A40">
      <w:pPr>
        <w:pStyle w:val="2"/>
      </w:pPr>
      <w:r>
        <w:t>Key skills</w:t>
      </w:r>
    </w:p>
    <w:p w:rsidR="00FB7A40" w:rsidRDefault="00A70011" w:rsidP="00FB7A40">
      <w:fldSimple w:instr=" MERGEFIELD  key-skills  \* MERGEFORMAT ">
        <w:r>
          <w:rPr>
            <w:noProof/>
          </w:rPr>
          <w:t>«key-skills»</w:t>
        </w:r>
      </w:fldSimple>
    </w:p>
    <w:p w:rsidR="00FB7A40" w:rsidRDefault="00FB7A40" w:rsidP="00FB7A40"/>
    <w:p w:rsidR="00FB7A40" w:rsidRDefault="00FB7A40" w:rsidP="00FB7A40">
      <w:pPr>
        <w:pStyle w:val="2"/>
      </w:pPr>
      <w:r>
        <w:t>Work history</w:t>
      </w:r>
    </w:p>
    <w:p w:rsidR="00FB7A40" w:rsidRDefault="00A70011" w:rsidP="00FB7A40">
      <w:fldSimple w:instr=" MERGEFIELD  work-history  \* MERGEFORMAT ">
        <w:r>
          <w:rPr>
            <w:noProof/>
          </w:rPr>
          <w:t>«work-history»</w:t>
        </w:r>
      </w:fldSimple>
    </w:p>
    <w:p w:rsidR="00FB7A40" w:rsidRDefault="00FB7A40" w:rsidP="00FB7A40">
      <w:pPr>
        <w:pStyle w:val="2"/>
      </w:pPr>
      <w:r>
        <w:t>Education</w:t>
      </w:r>
    </w:p>
    <w:p w:rsidR="00FB7A40" w:rsidRDefault="00A70011" w:rsidP="00FB7A40">
      <w:fldSimple w:instr=" MERGEFIELD  education  \* MERGEFORMAT ">
        <w:r>
          <w:rPr>
            <w:noProof/>
          </w:rPr>
          <w:t>«education»</w:t>
        </w:r>
      </w:fldSimple>
    </w:p>
    <w:p w:rsidR="00FB7A40" w:rsidRDefault="00FB7A40" w:rsidP="00FB7A40"/>
    <w:p w:rsidR="00FB7A40" w:rsidRPr="00FB7A40" w:rsidRDefault="00FB7A40" w:rsidP="00FB7A40"/>
    <w:sectPr w:rsidR="00FB7A40" w:rsidRPr="00FB7A40" w:rsidSect="003A5F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B7A40"/>
    <w:rsid w:val="00395491"/>
    <w:rsid w:val="003A5F9A"/>
    <w:rsid w:val="003C485C"/>
    <w:rsid w:val="005B12C6"/>
    <w:rsid w:val="00A70011"/>
    <w:rsid w:val="00FB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C6"/>
    <w:rPr>
      <w:rFonts w:ascii="Helvetica" w:hAnsi="Helvetica"/>
    </w:rPr>
  </w:style>
  <w:style w:type="paragraph" w:styleId="1">
    <w:name w:val="heading 1"/>
    <w:basedOn w:val="a"/>
    <w:next w:val="a"/>
    <w:link w:val="10"/>
    <w:uiPriority w:val="9"/>
    <w:qFormat/>
    <w:rsid w:val="005B12C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2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2C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12C6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B12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12C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C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2C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C6"/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2C6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12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2C6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>owm ltd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Rogers</dc:creator>
  <cp:keywords/>
  <dc:description/>
  <cp:lastModifiedBy>Антон</cp:lastModifiedBy>
  <cp:revision>2</cp:revision>
  <dcterms:created xsi:type="dcterms:W3CDTF">2014-03-19T11:03:00Z</dcterms:created>
  <dcterms:modified xsi:type="dcterms:W3CDTF">2014-03-24T12:46:00Z</dcterms:modified>
</cp:coreProperties>
</file>